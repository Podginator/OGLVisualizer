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675" w:rsidRDefault="00B8621F">
      <w:pPr>
        <w:jc w:val="center"/>
        <w:rPr>
          <w:u w:val="single"/>
        </w:rPr>
        <w:pPrChange w:id="0" w:author="Microsoft account" w:date="2014-12-14T16:09:00Z">
          <w:pPr/>
        </w:pPrChange>
      </w:pPr>
      <w:r w:rsidRPr="00B8621F">
        <w:rPr>
          <w:u w:val="single"/>
          <w:rPrChange w:id="1" w:author="Microsoft account" w:date="2014-12-14T16:09:00Z">
            <w:rPr/>
          </w:rPrChange>
        </w:rPr>
        <w:t>Graphics Report – 100265937 – Thomas Rogers</w:t>
      </w:r>
    </w:p>
    <w:p w:rsidR="005A7E37" w:rsidRPr="00B8621F" w:rsidRDefault="005A7E37" w:rsidP="00B8621F">
      <w:pPr>
        <w:jc w:val="center"/>
        <w:rPr>
          <w:b/>
          <w:u w:val="single"/>
        </w:rPr>
      </w:pPr>
    </w:p>
    <w:p w:rsidR="00B8621F" w:rsidRDefault="00B8621F" w:rsidP="00B8621F">
      <w:pPr>
        <w:rPr>
          <w:b/>
          <w:u w:val="single"/>
        </w:rPr>
      </w:pPr>
      <w:r w:rsidRPr="00B8621F">
        <w:rPr>
          <w:b/>
          <w:u w:val="single"/>
        </w:rPr>
        <w:t>Introduction:</w:t>
      </w:r>
    </w:p>
    <w:p w:rsidR="001624A7" w:rsidRDefault="00B8621F" w:rsidP="00B8621F">
      <w:r>
        <w:tab/>
        <w:t xml:space="preserve">Computer Graphics and data visualization </w:t>
      </w:r>
      <w:r w:rsidR="00A76E1E">
        <w:t>are two inextricably linked concepts, the process of visualizing data on a computer requires us to render out primitives, linking them to unique data points in our datum.</w:t>
      </w:r>
    </w:p>
    <w:p w:rsidR="001624A7" w:rsidRDefault="00A76E1E" w:rsidP="001624A7">
      <w:pPr>
        <w:ind w:firstLine="720"/>
      </w:pPr>
      <w:r>
        <w:t xml:space="preserve"> The benefits of this type of interactive </w:t>
      </w:r>
      <w:r w:rsidR="003826BD">
        <w:t xml:space="preserve">data visualization is two-fold, first, the speed at which modern computers operate allow us to visualize data much faster than by hand, additionally, the interactions we can perform </w:t>
      </w:r>
      <w:r w:rsidR="001624A7">
        <w:t xml:space="preserve">can </w:t>
      </w:r>
      <w:r w:rsidR="003826BD">
        <w:t xml:space="preserve">be done much quicker and more efficiently. </w:t>
      </w:r>
      <w:r w:rsidR="001624A7">
        <w:t xml:space="preserve">These interactions vary from simplistic, such as being able to pan </w:t>
      </w:r>
      <w:r w:rsidR="00F43D07">
        <w:t>and move the graphs to more complex interactions, such as being able to highlight and change data. The</w:t>
      </w:r>
      <w:r w:rsidR="0029399E">
        <w:t xml:space="preserve"> advantages of this are simple over traditional methods of data visualization, it allows us to ask questions like “What if?” and allow us </w:t>
      </w:r>
      <w:proofErr w:type="gramStart"/>
      <w:r w:rsidR="0029399E">
        <w:t>to</w:t>
      </w:r>
      <w:proofErr w:type="gramEnd"/>
      <w:r w:rsidR="0029399E">
        <w:t xml:space="preserve"> simply and </w:t>
      </w:r>
      <w:r w:rsidR="00E42018">
        <w:t>effectively</w:t>
      </w:r>
      <w:r w:rsidR="0029399E">
        <w:t xml:space="preserve"> alter the data.</w:t>
      </w:r>
      <w:r w:rsidR="00F43D07">
        <w:t xml:space="preserve"> </w:t>
      </w:r>
    </w:p>
    <w:p w:rsidR="003826BD" w:rsidRDefault="003826BD" w:rsidP="006F5980">
      <w:pPr>
        <w:ind w:firstLine="720"/>
      </w:pPr>
      <w:r>
        <w:t xml:space="preserve">Despite this, there are some technological challenges in creating a data visualizer. There are some assumptions we have to make about our data that could be much easier to make by hand, and there are some computational requirements we must abide by – The need to store radically different primitives, for instance, for each chart. </w:t>
      </w:r>
    </w:p>
    <w:p w:rsidR="003826BD" w:rsidRDefault="003826BD" w:rsidP="00B8621F">
      <w:pPr>
        <w:rPr>
          <w:b/>
          <w:u w:val="single"/>
        </w:rPr>
      </w:pPr>
      <w:r>
        <w:rPr>
          <w:b/>
          <w:u w:val="single"/>
        </w:rPr>
        <w:t>Methods:</w:t>
      </w:r>
    </w:p>
    <w:p w:rsidR="003826BD" w:rsidRDefault="007E7F65" w:rsidP="00B8621F">
      <w:r>
        <w:tab/>
        <w:t>A good place to start with my implementation is the front-end, name</w:t>
      </w:r>
      <w:r w:rsidR="00437BAC">
        <w:t xml:space="preserve">ly the menu system implemented. I created this menu system to ensure that users of the program would be able to interact, add, and organise charts. It’s dynamic based on how </w:t>
      </w:r>
      <w:r w:rsidR="00522FF8">
        <w:t xml:space="preserve">many charts are present, and whether data has been loaded into memory. The menu system allows users to create an </w:t>
      </w:r>
      <w:proofErr w:type="spellStart"/>
      <w:r w:rsidR="00522FF8">
        <w:t>OpenFileDialog</w:t>
      </w:r>
      <w:proofErr w:type="spellEnd"/>
      <w:r w:rsidR="00522FF8">
        <w:t xml:space="preserve">. </w:t>
      </w:r>
    </w:p>
    <w:p w:rsidR="00522FF8" w:rsidRDefault="00522FF8" w:rsidP="00B8621F">
      <w:r>
        <w:tab/>
        <w:t xml:space="preserve">This </w:t>
      </w:r>
      <w:proofErr w:type="spellStart"/>
      <w:r>
        <w:t>OpenFileDialog</w:t>
      </w:r>
      <w:proofErr w:type="spellEnd"/>
      <w:r>
        <w:t xml:space="preserve"> is abstracted out into its own class, this was to ensure that it could be used in other applications, and to open other files other than CSV. While this feature was never necessary, I still believe it to be an important principle to adhere by, as it allows us to build on top of the application later. This </w:t>
      </w:r>
      <w:proofErr w:type="spellStart"/>
      <w:r>
        <w:t>OpenFileDialog</w:t>
      </w:r>
      <w:proofErr w:type="spellEnd"/>
      <w:r>
        <w:t xml:space="preserve"> returns a </w:t>
      </w:r>
      <w:proofErr w:type="spellStart"/>
      <w:r>
        <w:t>wpath</w:t>
      </w:r>
      <w:proofErr w:type="spellEnd"/>
      <w:r>
        <w:t xml:space="preserve"> object, which is passed into the CSV parser. By returning a path we ensure that </w:t>
      </w:r>
      <w:r w:rsidR="0077334A">
        <w:t>any data passed to other classes can be handled by that class, further ensuring the abstract nature of the program.</w:t>
      </w:r>
    </w:p>
    <w:p w:rsidR="0077334A" w:rsidRDefault="0077334A" w:rsidP="00B8621F">
      <w:r>
        <w:tab/>
        <w:t xml:space="preserve">The menu system further allows you to add </w:t>
      </w:r>
      <w:r w:rsidR="00DF5B0F">
        <w:t>c</w:t>
      </w:r>
      <w:r>
        <w:t xml:space="preserve">harts, which are stored as a vector of pointers in the </w:t>
      </w:r>
      <w:proofErr w:type="spellStart"/>
      <w:r>
        <w:t>OGLWindow</w:t>
      </w:r>
      <w:proofErr w:type="spellEnd"/>
      <w:r>
        <w:t xml:space="preserve"> class. These charts derive from a base class, </w:t>
      </w:r>
      <w:proofErr w:type="spellStart"/>
      <w:r>
        <w:t>OGLChart</w:t>
      </w:r>
      <w:proofErr w:type="spellEnd"/>
      <w:r>
        <w:t xml:space="preserve">, which </w:t>
      </w:r>
      <w:r w:rsidR="00900F43">
        <w:t xml:space="preserve">holds a rendering Method. This method is used by all the classes, and the charts are created by an overridden method known as </w:t>
      </w:r>
      <w:proofErr w:type="spellStart"/>
      <w:r w:rsidR="00900F43">
        <w:t>InitSources</w:t>
      </w:r>
      <w:proofErr w:type="spellEnd"/>
      <w:r w:rsidR="00900F43">
        <w:t xml:space="preserve">. This method is in charge of filling a Map of </w:t>
      </w:r>
      <w:proofErr w:type="spellStart"/>
      <w:r w:rsidR="00900F43">
        <w:t>OGLShapes</w:t>
      </w:r>
      <w:proofErr w:type="spellEnd"/>
      <w:r w:rsidR="00900F43">
        <w:t xml:space="preserve">* and </w:t>
      </w:r>
      <w:proofErr w:type="spellStart"/>
      <w:r w:rsidR="00900F43">
        <w:t>DataCell</w:t>
      </w:r>
      <w:proofErr w:type="spellEnd"/>
      <w:r w:rsidR="00900F43">
        <w:t>, which is rendered out in the Base class. This object oriented approach to rendering is something that also held over to the Shape class.</w:t>
      </w:r>
    </w:p>
    <w:p w:rsidR="00900F43" w:rsidRDefault="00900F43" w:rsidP="00B8621F">
      <w:r>
        <w:tab/>
        <w:t xml:space="preserve">Each shape is rendered out in the base class, which cycles through a list of </w:t>
      </w:r>
      <w:proofErr w:type="spellStart"/>
      <w:r>
        <w:t>vertexs</w:t>
      </w:r>
      <w:proofErr w:type="spellEnd"/>
      <w:r>
        <w:t xml:space="preserve"> that are created by the derived class. The Shape class allows us to pass in an </w:t>
      </w:r>
      <w:proofErr w:type="spellStart"/>
      <w:r>
        <w:t>Unsigned_Int</w:t>
      </w:r>
      <w:proofErr w:type="spellEnd"/>
      <w:r>
        <w:t xml:space="preserve">, which determines </w:t>
      </w:r>
      <w:r w:rsidR="001B0EF8">
        <w:lastRenderedPageBreak/>
        <w:t xml:space="preserve">what type of rendering </w:t>
      </w:r>
      <w:proofErr w:type="spellStart"/>
      <w:r w:rsidR="001B0EF8">
        <w:t>gl_</w:t>
      </w:r>
      <w:proofErr w:type="gramStart"/>
      <w:r w:rsidR="001B0EF8">
        <w:t>b</w:t>
      </w:r>
      <w:r>
        <w:t>egin</w:t>
      </w:r>
      <w:proofErr w:type="spellEnd"/>
      <w:r>
        <w:t>(</w:t>
      </w:r>
      <w:proofErr w:type="gramEnd"/>
      <w:r>
        <w:t xml:space="preserve">) will use. This also allows us to create polygonal shapes in the base class, which allows us to create a </w:t>
      </w:r>
      <w:proofErr w:type="spellStart"/>
      <w:r>
        <w:t>spiderplot</w:t>
      </w:r>
      <w:proofErr w:type="spellEnd"/>
      <w:r>
        <w:t xml:space="preserve"> with the user of generalised shapes. </w:t>
      </w:r>
    </w:p>
    <w:p w:rsidR="00900F43" w:rsidRDefault="00900F43" w:rsidP="00B8621F">
      <w:r>
        <w:tab/>
        <w:t xml:space="preserve">By having shapes be </w:t>
      </w:r>
      <w:proofErr w:type="gramStart"/>
      <w:r>
        <w:t>an</w:t>
      </w:r>
      <w:proofErr w:type="gramEnd"/>
      <w:r>
        <w:t xml:space="preserve"> member of the Chart class we can also use them to detect mouse</w:t>
      </w:r>
      <w:r w:rsidR="00042F3A">
        <w:t xml:space="preserve"> </w:t>
      </w:r>
      <w:r>
        <w:t xml:space="preserve">interactions. </w:t>
      </w:r>
      <w:r w:rsidR="00AD4C7E">
        <w:t xml:space="preserve">These are </w:t>
      </w:r>
      <w:r w:rsidR="00A93B6E">
        <w:t>detected by two methods</w:t>
      </w:r>
      <w:r w:rsidR="00AD4C7E">
        <w:t xml:space="preserve">, one of which is a binding box, a simple and </w:t>
      </w:r>
      <w:r w:rsidR="00042F3A">
        <w:t>non-</w:t>
      </w:r>
      <w:r w:rsidR="00AD4C7E">
        <w:t xml:space="preserve">intensive way to detect if the mouse is </w:t>
      </w:r>
      <w:r w:rsidR="00A93B6E">
        <w:t xml:space="preserve">over an </w:t>
      </w:r>
      <w:r w:rsidR="00AD4C7E">
        <w:t xml:space="preserve">object, then via a </w:t>
      </w:r>
      <w:r w:rsidR="004757B9">
        <w:t>line</w:t>
      </w:r>
      <w:r w:rsidR="00AD4C7E">
        <w:t xml:space="preserve"> intersections </w:t>
      </w:r>
      <w:proofErr w:type="gramStart"/>
      <w:r w:rsidR="00AD4C7E">
        <w:t>test</w:t>
      </w:r>
      <w:r w:rsidR="004757B9">
        <w:t>(</w:t>
      </w:r>
      <w:proofErr w:type="gramEnd"/>
      <w:r w:rsidR="004757B9">
        <w:t xml:space="preserve">James D. Foley, 1996) </w:t>
      </w:r>
      <w:r w:rsidR="00AD4C7E">
        <w:t>.</w:t>
      </w:r>
      <w:r w:rsidR="00956DF5">
        <w:t xml:space="preserve"> By allowing us to detect whether a mouse is over we are able to highlight specific shapes and use them to create strings based on </w:t>
      </w:r>
      <w:proofErr w:type="spellStart"/>
      <w:r w:rsidR="00956DF5">
        <w:t>datacells</w:t>
      </w:r>
      <w:proofErr w:type="spellEnd"/>
      <w:r w:rsidR="00956DF5">
        <w:t xml:space="preserve">. This forms the basis of the highlighting information in my application. </w:t>
      </w:r>
    </w:p>
    <w:p w:rsidR="00AD4C7E" w:rsidRDefault="00AD4C7E" w:rsidP="00B8621F">
      <w:r>
        <w:tab/>
        <w:t xml:space="preserve">The </w:t>
      </w:r>
      <w:proofErr w:type="spellStart"/>
      <w:r>
        <w:t>DataCells</w:t>
      </w:r>
      <w:proofErr w:type="spellEnd"/>
      <w:r>
        <w:t xml:space="preserve"> are classes that can store any type of information, based on the &lt;boost&gt;</w:t>
      </w:r>
      <w:r w:rsidR="00064735">
        <w:t xml:space="preserve"> (</w:t>
      </w:r>
      <w:proofErr w:type="spellStart"/>
      <w:r w:rsidR="00064735" w:rsidRPr="00064735">
        <w:t>Kevlin</w:t>
      </w:r>
      <w:proofErr w:type="spellEnd"/>
      <w:r w:rsidR="00064735" w:rsidRPr="00064735">
        <w:t xml:space="preserve"> </w:t>
      </w:r>
      <w:proofErr w:type="spellStart"/>
      <w:r w:rsidR="00064735" w:rsidRPr="00064735">
        <w:t>Henney</w:t>
      </w:r>
      <w:proofErr w:type="spellEnd"/>
      <w:r w:rsidR="00064735">
        <w:t xml:space="preserve">, 2001) </w:t>
      </w:r>
      <w:r>
        <w:t xml:space="preserve">any class. It Decays the information from a type that you pass in, then casts it to a pointer. It later uses the C++11 auto keyword in order to determine the type of the object. This is done by dynamically casting the object out as the type, and determining if the pointer is Not Null. </w:t>
      </w:r>
      <w:r w:rsidR="008D2100">
        <w:t xml:space="preserve">This allows us to </w:t>
      </w:r>
      <w:r w:rsidR="00026E21">
        <w:t xml:space="preserve">store any object. The </w:t>
      </w:r>
      <w:proofErr w:type="spellStart"/>
      <w:r w:rsidR="00026E21">
        <w:t>CSVParser</w:t>
      </w:r>
      <w:proofErr w:type="spellEnd"/>
      <w:r w:rsidR="00026E21">
        <w:t xml:space="preserve"> converts a string from a csv into a </w:t>
      </w:r>
      <w:proofErr w:type="spellStart"/>
      <w:r w:rsidR="00026E21">
        <w:t>DataCell</w:t>
      </w:r>
      <w:proofErr w:type="spellEnd"/>
      <w:r w:rsidR="00026E21">
        <w:t xml:space="preserve">. The CSV parser also uses heuristics to determine whether or not there was a header, and if there is, we pass it as a name to the </w:t>
      </w:r>
      <w:proofErr w:type="spellStart"/>
      <w:r w:rsidR="00026E21">
        <w:t>DataColumn</w:t>
      </w:r>
      <w:proofErr w:type="spellEnd"/>
      <w:r w:rsidR="00026E21">
        <w:t xml:space="preserve">. All of these are then stored in a </w:t>
      </w:r>
      <w:proofErr w:type="spellStart"/>
      <w:r w:rsidR="00026E21">
        <w:t>datatable</w:t>
      </w:r>
      <w:proofErr w:type="spellEnd"/>
      <w:r w:rsidR="00026E21">
        <w:t xml:space="preserve">, which is used to fill the Data part of the Menu allowing us to pass information to the charts.  </w:t>
      </w:r>
    </w:p>
    <w:p w:rsidR="00B62FA6" w:rsidRDefault="00B62FA6" w:rsidP="00B8621F">
      <w:r>
        <w:tab/>
        <w:t>The scaling and translating aspects of my program mostly used Vector operations in order to change the shape and size of the shapes – This ensures that any function like mouse inside would still remain compliant. However, there are some uses of the</w:t>
      </w:r>
      <w:bookmarkStart w:id="2" w:name="_GoBack"/>
      <w:r>
        <w:t xml:space="preserve"> </w:t>
      </w:r>
      <w:proofErr w:type="spellStart"/>
      <w:r>
        <w:t>glScale</w:t>
      </w:r>
      <w:proofErr w:type="spellEnd"/>
      <w:r>
        <w:t xml:space="preserve">, Rotate and Translate functions. To perform this I created my own Matrix class which defined </w:t>
      </w:r>
      <w:bookmarkEnd w:id="2"/>
      <w:r>
        <w:t xml:space="preserve">their operations and allowed public access to the data. These would then fit in the </w:t>
      </w:r>
      <w:proofErr w:type="spellStart"/>
      <w:r>
        <w:t>glMultMatrix</w:t>
      </w:r>
      <w:proofErr w:type="spellEnd"/>
      <w:r>
        <w:t xml:space="preserve"> function.</w:t>
      </w:r>
    </w:p>
    <w:p w:rsidR="00E87676" w:rsidRDefault="00E87676" w:rsidP="00B8621F">
      <w:r>
        <w:tab/>
        <w:t xml:space="preserve">Text is created with </w:t>
      </w:r>
      <w:proofErr w:type="spellStart"/>
      <w:r>
        <w:t>GLFont</w:t>
      </w:r>
      <w:proofErr w:type="spellEnd"/>
      <w:r>
        <w:t xml:space="preserve"> module created by Brad Fish (Brad Fish, 2001). It creates textured primitives that use a </w:t>
      </w:r>
      <w:proofErr w:type="spellStart"/>
      <w:r>
        <w:t>glf</w:t>
      </w:r>
      <w:proofErr w:type="spellEnd"/>
      <w:r>
        <w:t xml:space="preserve"> file and determines the position based on texture size and location of the letter in the texture.</w:t>
      </w:r>
    </w:p>
    <w:p w:rsidR="00820664" w:rsidRDefault="00EC4DFD" w:rsidP="00B8621F">
      <w:r>
        <w:tab/>
        <w:t xml:space="preserve">Additional to this, a colour </w:t>
      </w:r>
      <w:proofErr w:type="spellStart"/>
      <w:r>
        <w:t>struct</w:t>
      </w:r>
      <w:proofErr w:type="spellEnd"/>
      <w:r>
        <w:t xml:space="preserve"> was created that stores 4 members, Red Green Blue and Alpha. The alpha property allows me to render multiple charts out </w:t>
      </w:r>
      <w:r w:rsidR="00820664">
        <w:t xml:space="preserve">on screen at once and composite them over each other. </w:t>
      </w:r>
    </w:p>
    <w:p w:rsidR="00820664" w:rsidRDefault="001624A7" w:rsidP="00B8621F">
      <w:pPr>
        <w:rPr>
          <w:b/>
          <w:u w:val="single"/>
        </w:rPr>
      </w:pPr>
      <w:r>
        <w:rPr>
          <w:b/>
          <w:u w:val="single"/>
        </w:rPr>
        <w:t xml:space="preserve">Evaluation, Discussion and </w:t>
      </w:r>
      <w:r w:rsidR="00820664" w:rsidRPr="00820664">
        <w:rPr>
          <w:b/>
          <w:u w:val="single"/>
        </w:rPr>
        <w:t>Result</w:t>
      </w:r>
    </w:p>
    <w:p w:rsidR="00F56D23" w:rsidRDefault="00820664" w:rsidP="00B8621F">
      <w:r>
        <w:tab/>
        <w:t xml:space="preserve">At first, the application used a vector of vectors to allocate the data. This proved very inefficient, requiring a lot of memory allocation and copy. To alleviate this I did a number of things, first, I ran a heuristic on the data in the csv parser to determine size. While this is initially a very costly procedure, it is cheaper than copy and </w:t>
      </w:r>
      <w:r w:rsidR="009B3DB2">
        <w:t>a</w:t>
      </w:r>
      <w:r>
        <w:t xml:space="preserve">llocation of </w:t>
      </w:r>
      <w:r w:rsidR="009B3DB2">
        <w:t>resizing</w:t>
      </w:r>
      <w:r>
        <w:t xml:space="preserve"> vectors</w:t>
      </w:r>
      <w:r w:rsidR="0033156B">
        <w:t xml:space="preserve">. Further to this I also </w:t>
      </w:r>
      <w:r w:rsidR="009E2C56">
        <w:t xml:space="preserve">defined the Move </w:t>
      </w:r>
      <w:r w:rsidR="00435AAC">
        <w:t>constructor</w:t>
      </w:r>
      <w:r w:rsidR="009E2C56">
        <w:t xml:space="preserve"> in the Data</w:t>
      </w:r>
      <w:r w:rsidR="00B81F94">
        <w:t xml:space="preserve"> </w:t>
      </w:r>
      <w:r w:rsidR="009E2C56">
        <w:t>Ce</w:t>
      </w:r>
      <w:r w:rsidR="0033156B">
        <w:t xml:space="preserve">ll class, which meant that rather than copying the data each time it would merely be moved to a new area of memory. </w:t>
      </w:r>
      <w:r w:rsidR="00F56D23">
        <w:t xml:space="preserve">While allocating a vector manually does call the default </w:t>
      </w:r>
      <w:r w:rsidR="00042294">
        <w:t xml:space="preserve">constructor, I found that the </w:t>
      </w:r>
      <w:r w:rsidR="00435AAC">
        <w:t>.</w:t>
      </w:r>
      <w:r w:rsidR="00042294">
        <w:t xml:space="preserve">reserve function in the </w:t>
      </w:r>
      <w:r w:rsidR="00BB63EE">
        <w:t>vector allocate</w:t>
      </w:r>
      <w:r w:rsidR="009B3DB2">
        <w:t>s</w:t>
      </w:r>
      <w:r w:rsidR="00BB63EE">
        <w:t xml:space="preserve"> the space, but doesn’t </w:t>
      </w:r>
      <w:r w:rsidR="009B3DB2">
        <w:t>construct</w:t>
      </w:r>
      <w:proofErr w:type="gramStart"/>
      <w:r w:rsidR="009B3DB2">
        <w:t>.</w:t>
      </w:r>
      <w:r w:rsidR="00A644EC">
        <w:t>(</w:t>
      </w:r>
      <w:proofErr w:type="gramEnd"/>
      <w:r w:rsidR="00A644EC">
        <w:t xml:space="preserve">Jan </w:t>
      </w:r>
      <w:proofErr w:type="spellStart"/>
      <w:r w:rsidR="00A644EC">
        <w:t>Hudec</w:t>
      </w:r>
      <w:proofErr w:type="spellEnd"/>
      <w:r w:rsidR="00A644EC">
        <w:t>, 2011).</w:t>
      </w:r>
    </w:p>
    <w:p w:rsidR="004879FC" w:rsidRDefault="0033156B" w:rsidP="00B8621F">
      <w:r>
        <w:tab/>
        <w:t xml:space="preserve">While storing shapes in the chart class may at first seem less efficient than simply rendering shapes out each time, it is important to note that the </w:t>
      </w:r>
      <w:r w:rsidR="00970836">
        <w:t>trade-off</w:t>
      </w:r>
      <w:r>
        <w:t xml:space="preserve"> is what allows m</w:t>
      </w:r>
      <w:r w:rsidR="00F56D23">
        <w:t>ore interactions to be possible.</w:t>
      </w:r>
      <w:r w:rsidR="00805E96">
        <w:t xml:space="preserve"> </w:t>
      </w:r>
      <w:r w:rsidR="00EB0F65">
        <w:t xml:space="preserve"> </w:t>
      </w:r>
      <w:r w:rsidR="004879FC">
        <w:t xml:space="preserve">Additionally to this, it allows us to defer our rendering to the actual base class, storing </w:t>
      </w:r>
      <w:r w:rsidR="00A644EC">
        <w:t xml:space="preserve">pointers to </w:t>
      </w:r>
      <w:proofErr w:type="spellStart"/>
      <w:r w:rsidR="00A644EC">
        <w:t>OGLShapes</w:t>
      </w:r>
      <w:proofErr w:type="spellEnd"/>
      <w:r w:rsidR="00A644EC">
        <w:t xml:space="preserve">.  </w:t>
      </w:r>
      <w:r w:rsidR="00B02342">
        <w:t xml:space="preserve">This allows us to define behaviour and avoid code reuse. </w:t>
      </w:r>
    </w:p>
    <w:p w:rsidR="00FB12C2" w:rsidRDefault="00875A31" w:rsidP="00B8621F">
      <w:r>
        <w:tab/>
        <w:t xml:space="preserve">Another performance concern I had was the ability to render out </w:t>
      </w:r>
      <w:r w:rsidR="00DF5B0F">
        <w:t xml:space="preserve">multiple charts at once being that there </w:t>
      </w:r>
      <w:r w:rsidR="009110CF">
        <w:t xml:space="preserve">will be a </w:t>
      </w:r>
      <w:r w:rsidR="001B5247">
        <w:t>lot of primitives on the screen</w:t>
      </w:r>
      <w:r w:rsidR="00DF5B0F">
        <w:t>. I</w:t>
      </w:r>
      <w:r w:rsidR="00216C79">
        <w:t xml:space="preserve"> considered not rendering out the information that was neither in the viewport, or overlapped by another chart. However, since I later added the a</w:t>
      </w:r>
      <w:r w:rsidR="00FB12C2">
        <w:t>bility to view graphs over each with opacity I decided against it</w:t>
      </w:r>
      <w:r w:rsidR="001B0167">
        <w:t xml:space="preserve">, because it would limit the ability to view multiple charts. </w:t>
      </w:r>
    </w:p>
    <w:p w:rsidR="00952FD4" w:rsidRDefault="00952FD4" w:rsidP="00952FD4">
      <w:r>
        <w:tab/>
        <w:t xml:space="preserve">While I believe most of my methods to be successful, and generally a good way to deal with the problem of data visualization, there were some issues that I encountered. </w:t>
      </w:r>
      <w:r>
        <w:br/>
      </w:r>
      <w:r>
        <w:tab/>
        <w:t xml:space="preserve">First, I would like to address my concerns about passing data, there is a lot of copy of vectors and other such data structures. I did address this by passing </w:t>
      </w:r>
      <w:r w:rsidR="00DF5B0F">
        <w:t>p</w:t>
      </w:r>
      <w:r>
        <w:t xml:space="preserve">ointers whenever possible, but found that this solution was not always viable. Additionally to this I also defined the move constructor whenever it was necessary to avoid frequent copying amongst classes. </w:t>
      </w:r>
    </w:p>
    <w:p w:rsidR="00027B36" w:rsidRDefault="00952FD4" w:rsidP="00B8621F">
      <w:r>
        <w:tab/>
        <w:t xml:space="preserve">The object oriented nature of my program also helps ensure that there it is extendable in the future; all the charts come from one </w:t>
      </w:r>
      <w:proofErr w:type="spellStart"/>
      <w:r>
        <w:t>OGLChart</w:t>
      </w:r>
      <w:proofErr w:type="spellEnd"/>
      <w:r>
        <w:t xml:space="preserve"> class, and all the shapes inherit from the </w:t>
      </w:r>
      <w:proofErr w:type="spellStart"/>
      <w:r>
        <w:t>OGLShape</w:t>
      </w:r>
      <w:proofErr w:type="spellEnd"/>
      <w:r>
        <w:t xml:space="preserve"> class. This means that creating a new shape or chart is a simple procedure, and doesn’t (often) require us to </w:t>
      </w:r>
      <w:r w:rsidR="0026535B">
        <w:t xml:space="preserve">write new code for the render/move etc. </w:t>
      </w:r>
    </w:p>
    <w:p w:rsidR="00027B36" w:rsidRDefault="0026535B" w:rsidP="00B8621F">
      <w:r>
        <w:tab/>
        <w:t>However, this provided its own problems</w:t>
      </w:r>
      <w:r w:rsidR="000845D5">
        <w:t xml:space="preserve"> - w</w:t>
      </w:r>
      <w:r>
        <w:t xml:space="preserve">hen moving to more complex Graph types such as the 3d Scatter plot plotting simple 2d </w:t>
      </w:r>
      <w:r w:rsidR="00B44ADB">
        <w:t xml:space="preserve">points was no longer sufficient – This required me to abstract out my Shape class into a 2d and 3d class, a 3d class would allow for a z axis to be added. Further to this, the 3d Scatterplot required me to translate differently than the other graphs; I used a frustum to create a perspective matrix, but moving into the z axis on here meant that the </w:t>
      </w:r>
      <w:r w:rsidR="00DB4F6A">
        <w:t xml:space="preserve">reference point would remain static. To fix this I ensured that the rendering would be done slightly differently; it would instead move the frustum rather than the x and y coordinates of the shapes. </w:t>
      </w:r>
      <w:r w:rsidR="00D36B75">
        <w:t xml:space="preserve">This would </w:t>
      </w:r>
      <w:r w:rsidR="008421EE">
        <w:t>then alter the viewing f</w:t>
      </w:r>
      <w:r w:rsidR="00C56536">
        <w:t>r</w:t>
      </w:r>
      <w:r w:rsidR="008421EE">
        <w:t xml:space="preserve">ustum and allow the entire </w:t>
      </w:r>
      <w:proofErr w:type="spellStart"/>
      <w:r w:rsidR="00C47AB1">
        <w:t>renderable</w:t>
      </w:r>
      <w:proofErr w:type="spellEnd"/>
      <w:r w:rsidR="008421EE">
        <w:t xml:space="preserve"> to move. </w:t>
      </w:r>
    </w:p>
    <w:p w:rsidR="003B64BF" w:rsidRPr="003B64BF" w:rsidRDefault="003B64BF" w:rsidP="00B8621F">
      <w:pPr>
        <w:rPr>
          <w:b/>
          <w:u w:val="single"/>
        </w:rPr>
      </w:pPr>
      <w:r w:rsidRPr="003B64BF">
        <w:rPr>
          <w:b/>
          <w:u w:val="single"/>
        </w:rPr>
        <w:t>Conclusion</w:t>
      </w:r>
    </w:p>
    <w:p w:rsidR="00605384" w:rsidRDefault="00A615B3" w:rsidP="00952FD4">
      <w:r>
        <w:tab/>
        <w:t>To conclude, I am proud of being able</w:t>
      </w:r>
      <w:r w:rsidR="00605384">
        <w:t xml:space="preserve"> to render out multiple charts, and I believe that my composition by opacity creates an effective way to tile and compare </w:t>
      </w:r>
      <w:r w:rsidR="00A81153">
        <w:t>graphs. However, there were some serious technical limitations that I encountered, and I sincerely believe that I could have handled the parsing and creating data more effectively. If I were to repeat this project I would focus more on creating a stable and effective backend to build upon, as well as working on creating infrastructure for the</w:t>
      </w:r>
      <w:r w:rsidR="004C2083">
        <w:t xml:space="preserve"> 3d charts. Given more time I believe I could convert some of the 2d charts to 3d and work on creating a more streamlined, speed efficient application. </w:t>
      </w:r>
      <w:r w:rsidR="00A81153">
        <w:t xml:space="preserve"> </w:t>
      </w:r>
    </w:p>
    <w:p w:rsidR="006357C2" w:rsidRDefault="00D12F70" w:rsidP="00B8621F">
      <w:r>
        <w:tab/>
      </w:r>
    </w:p>
    <w:p w:rsidR="006357C2" w:rsidRDefault="006357C2" w:rsidP="00B8621F"/>
    <w:p w:rsidR="006357C2" w:rsidRDefault="006357C2" w:rsidP="00B8621F">
      <w:r>
        <w:tab/>
      </w:r>
    </w:p>
    <w:p w:rsidR="00A93B6E" w:rsidRDefault="00A93B6E">
      <w:r>
        <w:br w:type="page"/>
      </w:r>
    </w:p>
    <w:p w:rsidR="007F1242" w:rsidRPr="00362B19" w:rsidRDefault="00A93B6E" w:rsidP="005E525F">
      <w:pPr>
        <w:rPr>
          <w:b/>
          <w:u w:val="single"/>
        </w:rPr>
      </w:pPr>
      <w:r w:rsidRPr="007F1242">
        <w:rPr>
          <w:b/>
          <w:u w:val="single"/>
        </w:rPr>
        <w:t>References:</w:t>
      </w:r>
    </w:p>
    <w:p w:rsidR="005E525F" w:rsidRPr="007F1242" w:rsidRDefault="005E525F" w:rsidP="005E525F">
      <w:r>
        <w:t xml:space="preserve">Brad Fish, 2001, </w:t>
      </w:r>
      <w:hyperlink r:id="rId5" w:history="1">
        <w:r w:rsidRPr="00C2352A">
          <w:rPr>
            <w:rStyle w:val="Hyperlink"/>
          </w:rPr>
          <w:t>https://students.cs.byu.edu/~bfish/glfont.php</w:t>
        </w:r>
      </w:hyperlink>
      <w:r>
        <w:t xml:space="preserve"> [Online</w:t>
      </w:r>
      <w:proofErr w:type="gramStart"/>
      <w:r>
        <w:t>]</w:t>
      </w:r>
      <w:proofErr w:type="gramEnd"/>
      <w:r>
        <w:br/>
        <w:t>[Accessed 13, December, 2014]</w:t>
      </w:r>
    </w:p>
    <w:p w:rsidR="00087E06" w:rsidRDefault="00087E06" w:rsidP="007F1242">
      <w:pPr>
        <w:rPr>
          <w:i/>
        </w:rPr>
      </w:pPr>
      <w:r>
        <w:t>James D. Foley,</w:t>
      </w:r>
      <w:r>
        <w:t xml:space="preserve"> 1996</w:t>
      </w:r>
      <w:r w:rsidR="000D0142">
        <w:t xml:space="preserve"> </w:t>
      </w:r>
      <w:r w:rsidR="000D0142">
        <w:rPr>
          <w:i/>
        </w:rPr>
        <w:t>Computer Graphics principles and practice</w:t>
      </w:r>
      <w:r w:rsidR="00755D0C">
        <w:rPr>
          <w:i/>
        </w:rPr>
        <w:t xml:space="preserve"> pg. 113 </w:t>
      </w:r>
    </w:p>
    <w:p w:rsidR="00651E22" w:rsidRDefault="00651E22" w:rsidP="00651E22">
      <w:r w:rsidRPr="007F1242">
        <w:t xml:space="preserve">Jan </w:t>
      </w:r>
      <w:proofErr w:type="spellStart"/>
      <w:r w:rsidRPr="007F1242">
        <w:t>Hudec</w:t>
      </w:r>
      <w:proofErr w:type="spellEnd"/>
      <w:r w:rsidRPr="007F1242">
        <w:t>, 2001</w:t>
      </w:r>
      <w:r>
        <w:t xml:space="preserve">, </w:t>
      </w:r>
      <w:hyperlink r:id="rId6" w:history="1">
        <w:r w:rsidRPr="00C2352A">
          <w:rPr>
            <w:rStyle w:val="Hyperlink"/>
          </w:rPr>
          <w:t>http://stackoverflow.com/a/7397862</w:t>
        </w:r>
      </w:hyperlink>
      <w:r>
        <w:t xml:space="preserve"> [Online</w:t>
      </w:r>
      <w:proofErr w:type="gramStart"/>
      <w:r>
        <w:t>]</w:t>
      </w:r>
      <w:proofErr w:type="gramEnd"/>
      <w:r>
        <w:br/>
        <w:t>[Accessed 13, December, 2014]</w:t>
      </w:r>
    </w:p>
    <w:p w:rsidR="00651E22" w:rsidRPr="00755D0C" w:rsidRDefault="00651E22" w:rsidP="007F1242">
      <w:pPr>
        <w:rPr>
          <w:i/>
          <w:u w:val="single"/>
        </w:rPr>
      </w:pPr>
    </w:p>
    <w:sectPr w:rsidR="00651E22" w:rsidRPr="00755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a6d6ecf8ab1e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FB"/>
    <w:rsid w:val="0000501B"/>
    <w:rsid w:val="00026E21"/>
    <w:rsid w:val="00027B36"/>
    <w:rsid w:val="000338F0"/>
    <w:rsid w:val="00042294"/>
    <w:rsid w:val="00042F3A"/>
    <w:rsid w:val="00044B8B"/>
    <w:rsid w:val="00064735"/>
    <w:rsid w:val="000845D5"/>
    <w:rsid w:val="00087E06"/>
    <w:rsid w:val="000956EE"/>
    <w:rsid w:val="000D0142"/>
    <w:rsid w:val="001279C1"/>
    <w:rsid w:val="00161476"/>
    <w:rsid w:val="001624A7"/>
    <w:rsid w:val="001B0167"/>
    <w:rsid w:val="001B0EF8"/>
    <w:rsid w:val="001B5247"/>
    <w:rsid w:val="00206A1E"/>
    <w:rsid w:val="00216C79"/>
    <w:rsid w:val="0026535B"/>
    <w:rsid w:val="00281FFC"/>
    <w:rsid w:val="0029399E"/>
    <w:rsid w:val="002C1C2C"/>
    <w:rsid w:val="002F2914"/>
    <w:rsid w:val="002F4BB4"/>
    <w:rsid w:val="00317224"/>
    <w:rsid w:val="0033156B"/>
    <w:rsid w:val="00347ADD"/>
    <w:rsid w:val="00362B19"/>
    <w:rsid w:val="003826BD"/>
    <w:rsid w:val="003B0A5F"/>
    <w:rsid w:val="003B64BF"/>
    <w:rsid w:val="00435AAC"/>
    <w:rsid w:val="00437BAC"/>
    <w:rsid w:val="004757B9"/>
    <w:rsid w:val="004879FC"/>
    <w:rsid w:val="004C2083"/>
    <w:rsid w:val="00522FF8"/>
    <w:rsid w:val="00554123"/>
    <w:rsid w:val="005A7E37"/>
    <w:rsid w:val="005D0F40"/>
    <w:rsid w:val="005E525F"/>
    <w:rsid w:val="005F1B4A"/>
    <w:rsid w:val="006006A5"/>
    <w:rsid w:val="00605384"/>
    <w:rsid w:val="006357C2"/>
    <w:rsid w:val="00637F50"/>
    <w:rsid w:val="0064632B"/>
    <w:rsid w:val="00651E22"/>
    <w:rsid w:val="006541D2"/>
    <w:rsid w:val="006C79CC"/>
    <w:rsid w:val="006E63E9"/>
    <w:rsid w:val="006F5980"/>
    <w:rsid w:val="00700DFC"/>
    <w:rsid w:val="00705C1C"/>
    <w:rsid w:val="007368BE"/>
    <w:rsid w:val="00755D0C"/>
    <w:rsid w:val="0077334A"/>
    <w:rsid w:val="00790C13"/>
    <w:rsid w:val="0079141A"/>
    <w:rsid w:val="007C7D73"/>
    <w:rsid w:val="007E7F65"/>
    <w:rsid w:val="007F1242"/>
    <w:rsid w:val="00805E96"/>
    <w:rsid w:val="00820664"/>
    <w:rsid w:val="008421EE"/>
    <w:rsid w:val="00875A31"/>
    <w:rsid w:val="008D2100"/>
    <w:rsid w:val="00900F43"/>
    <w:rsid w:val="009110CF"/>
    <w:rsid w:val="00925675"/>
    <w:rsid w:val="00937208"/>
    <w:rsid w:val="00952FD4"/>
    <w:rsid w:val="00956DF5"/>
    <w:rsid w:val="00970836"/>
    <w:rsid w:val="009B3DB2"/>
    <w:rsid w:val="009D7EFB"/>
    <w:rsid w:val="009E2C56"/>
    <w:rsid w:val="00A5387E"/>
    <w:rsid w:val="00A615B3"/>
    <w:rsid w:val="00A644EC"/>
    <w:rsid w:val="00A76E1E"/>
    <w:rsid w:val="00A81153"/>
    <w:rsid w:val="00A93B6E"/>
    <w:rsid w:val="00AD4C7E"/>
    <w:rsid w:val="00B02342"/>
    <w:rsid w:val="00B44ADB"/>
    <w:rsid w:val="00B62FA6"/>
    <w:rsid w:val="00B81F94"/>
    <w:rsid w:val="00B8621F"/>
    <w:rsid w:val="00BB0D41"/>
    <w:rsid w:val="00BB63EE"/>
    <w:rsid w:val="00BD0782"/>
    <w:rsid w:val="00BE7048"/>
    <w:rsid w:val="00BF2DA6"/>
    <w:rsid w:val="00C31913"/>
    <w:rsid w:val="00C4518F"/>
    <w:rsid w:val="00C47AB1"/>
    <w:rsid w:val="00C56536"/>
    <w:rsid w:val="00C7504F"/>
    <w:rsid w:val="00C84FA5"/>
    <w:rsid w:val="00CA45D1"/>
    <w:rsid w:val="00CE566F"/>
    <w:rsid w:val="00D12F70"/>
    <w:rsid w:val="00D13A0C"/>
    <w:rsid w:val="00D26892"/>
    <w:rsid w:val="00D36B75"/>
    <w:rsid w:val="00DB4F6A"/>
    <w:rsid w:val="00DF5B0F"/>
    <w:rsid w:val="00E25BC7"/>
    <w:rsid w:val="00E42018"/>
    <w:rsid w:val="00E56204"/>
    <w:rsid w:val="00E6601D"/>
    <w:rsid w:val="00E87676"/>
    <w:rsid w:val="00EA66ED"/>
    <w:rsid w:val="00EB0F65"/>
    <w:rsid w:val="00EB16DC"/>
    <w:rsid w:val="00EC4DFD"/>
    <w:rsid w:val="00EC610F"/>
    <w:rsid w:val="00ED6750"/>
    <w:rsid w:val="00F43D07"/>
    <w:rsid w:val="00F56D23"/>
    <w:rsid w:val="00FB10F6"/>
    <w:rsid w:val="00FB1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35978-69C5-486B-B6E2-D9CD786C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8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836"/>
    <w:rPr>
      <w:rFonts w:ascii="Segoe UI" w:hAnsi="Segoe UI" w:cs="Segoe UI"/>
      <w:sz w:val="18"/>
      <w:szCs w:val="18"/>
    </w:rPr>
  </w:style>
  <w:style w:type="character" w:styleId="Hyperlink">
    <w:name w:val="Hyperlink"/>
    <w:basedOn w:val="DefaultParagraphFont"/>
    <w:uiPriority w:val="99"/>
    <w:unhideWhenUsed/>
    <w:rsid w:val="007F1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466076">
      <w:bodyDiv w:val="1"/>
      <w:marLeft w:val="0"/>
      <w:marRight w:val="0"/>
      <w:marTop w:val="0"/>
      <w:marBottom w:val="0"/>
      <w:divBdr>
        <w:top w:val="none" w:sz="0" w:space="0" w:color="auto"/>
        <w:left w:val="none" w:sz="0" w:space="0" w:color="auto"/>
        <w:bottom w:val="none" w:sz="0" w:space="0" w:color="auto"/>
        <w:right w:val="none" w:sz="0" w:space="0" w:color="auto"/>
      </w:divBdr>
    </w:div>
    <w:div w:id="1273246966">
      <w:bodyDiv w:val="1"/>
      <w:marLeft w:val="0"/>
      <w:marRight w:val="0"/>
      <w:marTop w:val="0"/>
      <w:marBottom w:val="0"/>
      <w:divBdr>
        <w:top w:val="none" w:sz="0" w:space="0" w:color="auto"/>
        <w:left w:val="none" w:sz="0" w:space="0" w:color="auto"/>
        <w:bottom w:val="none" w:sz="0" w:space="0" w:color="auto"/>
        <w:right w:val="none" w:sz="0" w:space="0" w:color="auto"/>
      </w:divBdr>
    </w:div>
    <w:div w:id="135719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ackoverflow.com/a/7397862" TargetMode="External"/><Relationship Id="rId5" Type="http://schemas.openxmlformats.org/officeDocument/2006/relationships/hyperlink" Target="https://students.cs.byu.edu/~bfish/glfon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790B6-3DFB-4D9B-937A-F1B7725E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3456AEAF</Template>
  <TotalTime>625</TotalTime>
  <Pages>4</Pages>
  <Words>1658</Words>
  <Characters>7877</Characters>
  <Application>Microsoft Office Word</Application>
  <DocSecurity>0</DocSecurity>
  <Lines>117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Thomas Rogers</cp:lastModifiedBy>
  <cp:revision>173</cp:revision>
  <dcterms:created xsi:type="dcterms:W3CDTF">2014-12-14T16:08:00Z</dcterms:created>
  <dcterms:modified xsi:type="dcterms:W3CDTF">2014-12-15T19:52:00Z</dcterms:modified>
</cp:coreProperties>
</file>